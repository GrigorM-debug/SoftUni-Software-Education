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55D2" w14:textId="703170D4" w:rsidR="00B0289D" w:rsidRDefault="00B0289D" w:rsidP="00B0289D">
      <w:pPr>
        <w:pStyle w:val="Heading1"/>
        <w:jc w:val="center"/>
      </w:pPr>
      <w:r>
        <w:rPr>
          <w:lang w:val="en-US"/>
        </w:rPr>
        <w:t xml:space="preserve">More </w:t>
      </w:r>
      <w:proofErr w:type="spellStart"/>
      <w:r w:rsidRPr="00505E6A">
        <w:t>Exercise</w:t>
      </w:r>
      <w:proofErr w:type="spellEnd"/>
      <w:r w:rsidRPr="00505E6A">
        <w:t xml:space="preserve">: </w:t>
      </w:r>
      <w:proofErr w:type="spellStart"/>
      <w:r w:rsidRPr="00505E6A">
        <w:t>Objects</w:t>
      </w:r>
      <w:proofErr w:type="spellEnd"/>
      <w:r w:rsidRPr="00505E6A"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Classes</w:t>
      </w:r>
      <w:proofErr w:type="spellEnd"/>
    </w:p>
    <w:p w14:paraId="7889D80C" w14:textId="7BE527EF" w:rsidR="00B97E1D" w:rsidRPr="00A12F1E" w:rsidRDefault="00B0289D" w:rsidP="00A12F1E">
      <w:pPr>
        <w:jc w:val="center"/>
        <w:rPr>
          <w:rStyle w:val="Hyperlink"/>
          <w:color w:val="auto"/>
          <w:u w:val="none"/>
          <w:lang w:val="en-US"/>
        </w:rPr>
      </w:pPr>
      <w:proofErr w:type="spellStart"/>
      <w:r w:rsidRPr="00A12F1E">
        <w:t>Problems</w:t>
      </w:r>
      <w:proofErr w:type="spellEnd"/>
      <w:r w:rsidRPr="00A12F1E">
        <w:t xml:space="preserve"> </w:t>
      </w:r>
      <w:proofErr w:type="spellStart"/>
      <w:r w:rsidRPr="00A12F1E">
        <w:t>with</w:t>
      </w:r>
      <w:proofErr w:type="spellEnd"/>
      <w:r w:rsidRPr="00A12F1E">
        <w:t xml:space="preserve"> </w:t>
      </w:r>
      <w:proofErr w:type="spellStart"/>
      <w:r w:rsidRPr="00A12F1E">
        <w:t>exercise</w:t>
      </w:r>
      <w:proofErr w:type="spellEnd"/>
      <w:r w:rsidRPr="00A12F1E">
        <w:t xml:space="preserve"> </w:t>
      </w:r>
      <w:proofErr w:type="spellStart"/>
      <w:r w:rsidRPr="00A12F1E">
        <w:t>and</w:t>
      </w:r>
      <w:proofErr w:type="spellEnd"/>
      <w:r w:rsidRPr="00A12F1E">
        <w:t xml:space="preserve"> </w:t>
      </w:r>
      <w:proofErr w:type="spellStart"/>
      <w:r w:rsidRPr="00A12F1E">
        <w:t>homework</w:t>
      </w:r>
      <w:proofErr w:type="spellEnd"/>
      <w:r w:rsidRPr="00A12F1E">
        <w:t xml:space="preserve"> </w:t>
      </w:r>
      <w:proofErr w:type="spellStart"/>
      <w:r w:rsidRPr="00A12F1E">
        <w:t>for</w:t>
      </w:r>
      <w:proofErr w:type="spellEnd"/>
      <w:r w:rsidRPr="00A12F1E">
        <w:t xml:space="preserve"> </w:t>
      </w:r>
      <w:proofErr w:type="spellStart"/>
      <w:r w:rsidRPr="00A12F1E">
        <w:t>the</w:t>
      </w:r>
      <w:proofErr w:type="spellEnd"/>
      <w:r w:rsidRPr="00A12F1E">
        <w:t xml:space="preserve"> </w:t>
      </w:r>
      <w:hyperlink r:id="rId11" w:history="1">
        <w:r w:rsidRPr="00A12F1E">
          <w:rPr>
            <w:rStyle w:val="Hyperlink"/>
          </w:rPr>
          <w:t xml:space="preserve">"JS </w:t>
        </w:r>
        <w:proofErr w:type="spellStart"/>
        <w:r w:rsidRPr="00A12F1E">
          <w:rPr>
            <w:rStyle w:val="Hyperlink"/>
          </w:rPr>
          <w:t>Front-End</w:t>
        </w:r>
        <w:proofErr w:type="spellEnd"/>
        <w:r w:rsidRPr="00A12F1E">
          <w:rPr>
            <w:rStyle w:val="Hyperlink"/>
          </w:rPr>
          <w:t xml:space="preserve">" </w:t>
        </w:r>
        <w:proofErr w:type="spellStart"/>
        <w:r w:rsidRPr="00A12F1E">
          <w:rPr>
            <w:rStyle w:val="Hyperlink"/>
          </w:rPr>
          <w:t>Course</w:t>
        </w:r>
        <w:proofErr w:type="spellEnd"/>
        <w:r w:rsidRPr="00A12F1E">
          <w:rPr>
            <w:rStyle w:val="Hyperlink"/>
          </w:rPr>
          <w:t xml:space="preserve"> @ </w:t>
        </w:r>
        <w:r w:rsidRPr="00A12F1E">
          <w:rPr>
            <w:rStyle w:val="Hyperlink"/>
            <w:noProof/>
          </w:rPr>
          <w:t>SoftUni</w:t>
        </w:r>
        <w:r w:rsidRPr="00A12F1E">
          <w:rPr>
            <w:rStyle w:val="Hyperlink"/>
          </w:rPr>
          <w:t>.</w:t>
        </w:r>
      </w:hyperlink>
    </w:p>
    <w:p w14:paraId="14C34BDC" w14:textId="6FA2721A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proofErr w:type="spellStart"/>
      <w:r w:rsidRPr="00505E6A">
        <w:t>Create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</w:t>
      </w:r>
      <w:proofErr w:type="spellStart"/>
      <w:r w:rsidRPr="00505E6A">
        <w:t>It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</w:t>
      </w:r>
      <w:proofErr w:type="spellStart"/>
      <w:r w:rsidRPr="00505E6A">
        <w:t>while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receive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decreases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when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adding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given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</w:p>
    <w:p w14:paraId="220F965E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proofErr w:type="spellStart"/>
      <w:r w:rsidRPr="00505E6A">
        <w:rPr>
          <w:b/>
        </w:rPr>
        <w:t>list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products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object</w:t>
      </w:r>
      <w:proofErr w:type="spellEnd"/>
      <w:r w:rsidRPr="00505E6A">
        <w:t xml:space="preserve">). </w:t>
      </w:r>
      <w:proofErr w:type="spellStart"/>
      <w:r w:rsidRPr="00505E6A">
        <w:rPr>
          <w:b/>
        </w:rPr>
        <w:t>Each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>:</w:t>
      </w:r>
    </w:p>
    <w:p w14:paraId="4B085FA3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 xml:space="preserve">- a </w:t>
      </w:r>
      <w:proofErr w:type="spellStart"/>
      <w:r w:rsidRPr="00505E6A">
        <w:t>string</w:t>
      </w:r>
      <w:proofErr w:type="spellEnd"/>
    </w:p>
    <w:p w14:paraId="1B49DD5A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price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a </w:t>
      </w:r>
      <w:proofErr w:type="spellStart"/>
      <w:r w:rsidRPr="00505E6A">
        <w:t>single</w:t>
      </w:r>
      <w:proofErr w:type="spellEnd"/>
      <w:r w:rsidRPr="00505E6A">
        <w:t xml:space="preserve"> </w:t>
      </w:r>
      <w:proofErr w:type="spellStart"/>
      <w:r w:rsidRPr="00505E6A">
        <w:t>piece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product</w:t>
      </w:r>
      <w:proofErr w:type="spellEnd"/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</w:p>
    <w:p w14:paraId="2F377AA6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proofErr w:type="spellStart"/>
      <w:r w:rsidRPr="00505E6A">
        <w:t>Paste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proofErr w:type="spellStart"/>
      <w:r w:rsidRPr="00505E6A">
        <w:rPr>
          <w:b/>
        </w:rPr>
        <w:t>in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judge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rPr>
          <w:b/>
        </w:rPr>
        <w:t>Note</w:t>
      </w:r>
      <w:proofErr w:type="spellEnd"/>
      <w:r w:rsidRPr="00505E6A">
        <w:rPr>
          <w:b/>
        </w:rPr>
        <w:t xml:space="preserve">: </w:t>
      </w:r>
      <w:proofErr w:type="spellStart"/>
      <w:r w:rsidRPr="00505E6A">
        <w:rPr>
          <w:b/>
        </w:rPr>
        <w:t>all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described</w:t>
      </w:r>
      <w:proofErr w:type="spellEnd"/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Heading3"/>
      </w:pPr>
      <w:proofErr w:type="spellStart"/>
      <w:r w:rsidRPr="00505E6A">
        <w:t>Example</w:t>
      </w:r>
      <w:proofErr w:type="spellEnd"/>
    </w:p>
    <w:p w14:paraId="7A31A547" w14:textId="77777777" w:rsidR="00B0289D" w:rsidRPr="00505E6A" w:rsidRDefault="00B0289D" w:rsidP="00B0289D">
      <w:proofErr w:type="spellStart"/>
      <w:r w:rsidRPr="00505E6A">
        <w:t>Test</w:t>
      </w:r>
      <w:proofErr w:type="spellEnd"/>
      <w:r w:rsidRPr="00505E6A">
        <w:t xml:space="preserve"> </w:t>
      </w:r>
      <w:proofErr w:type="spellStart"/>
      <w:r w:rsidRPr="00505E6A">
        <w:t>your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  <w:r w:rsidRPr="00505E6A">
        <w:t xml:space="preserve"> </w:t>
      </w:r>
      <w:proofErr w:type="spellStart"/>
      <w:r w:rsidRPr="00505E6A">
        <w:t>class</w:t>
      </w:r>
      <w:proofErr w:type="spellEnd"/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'Cucamber', price: 1.50, quantity: 15};</w:t>
            </w:r>
          </w:p>
          <w:p w14:paraId="69C7B6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'Tomato', price: 0.90, quantity: 25};</w:t>
            </w:r>
          </w:p>
          <w:p w14:paraId="2DAF6FB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productThree = {name: 'Bread', price: 1.10, quantity: 8};</w:t>
            </w:r>
          </w:p>
          <w:p w14:paraId="3E5D5E5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Storage(50);</w:t>
            </w:r>
          </w:p>
          <w:p w14:paraId="1EF976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6339F04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40C4BAA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storage.addProduct(productThree);</w:t>
            </w:r>
          </w:p>
          <w:p w14:paraId="563861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console.log(storage.getProducts());</w:t>
            </w:r>
          </w:p>
          <w:p w14:paraId="4BF76E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console.log(storage.capacity);</w:t>
            </w:r>
          </w:p>
          <w:p w14:paraId="6E58E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{"name":"Cucamber","price":1.5,"quantity":15}</w:t>
            </w:r>
          </w:p>
          <w:p w14:paraId="7630EE2D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{"name":"Tomato","price":0.9,"quantity":25}</w:t>
            </w:r>
          </w:p>
          <w:p w14:paraId="4E2E2770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{"name":"Bread","price":1.1,"quantity":8}</w:t>
            </w:r>
          </w:p>
          <w:p w14:paraId="5BABCD8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</w:t>
            </w:r>
          </w:p>
          <w:p w14:paraId="68F885B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'Tomato', price: 0.90, quantity: 19};</w:t>
            </w:r>
          </w:p>
          <w:p w14:paraId="33A86A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'Potato', price: 1.10, quantity: 10};</w:t>
            </w:r>
          </w:p>
          <w:p w14:paraId="5F1A5E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Storage(30);</w:t>
            </w:r>
          </w:p>
          <w:p w14:paraId="11BACA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45F4B2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576FEE5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h</w:t>
      </w:r>
      <w:r>
        <w:t>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catalog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store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given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need</w:t>
      </w:r>
      <w:proofErr w:type="spellEnd"/>
      <w:r w:rsidRPr="00505E6A">
        <w:t xml:space="preserve"> </w:t>
      </w:r>
      <w:proofErr w:type="spellStart"/>
      <w:r w:rsidRPr="00505E6A">
        <w:t>to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them</w:t>
      </w:r>
      <w:proofErr w:type="spellEnd"/>
      <w:r w:rsidRPr="00505E6A">
        <w:t xml:space="preserve"> </w:t>
      </w:r>
      <w:proofErr w:type="spellStart"/>
      <w:r>
        <w:t>in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alphabetical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order</w:t>
      </w:r>
      <w:proofErr w:type="spellEnd"/>
      <w:r w:rsidRPr="00505E6A">
        <w:t xml:space="preserve">. </w:t>
      </w:r>
    </w:p>
    <w:p w14:paraId="092EDEE3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 </w:t>
      </w:r>
      <w:proofErr w:type="spellStart"/>
      <w:r w:rsidRPr="00505E6A">
        <w:t>comes</w:t>
      </w:r>
      <w:proofErr w:type="spellEnd"/>
      <w:r w:rsidRPr="00505E6A">
        <w:t xml:space="preserve"> </w:t>
      </w:r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>
        <w:t>an</w:t>
      </w:r>
      <w:proofErr w:type="spellEnd"/>
      <w:r>
        <w:t xml:space="preserve">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strings</w:t>
      </w:r>
      <w:proofErr w:type="spellEnd"/>
      <w:r w:rsidRPr="00505E6A">
        <w:t xml:space="preserve">. </w:t>
      </w:r>
      <w:proofErr w:type="spellStart"/>
      <w:r w:rsidRPr="00505E6A">
        <w:t>Each</w:t>
      </w:r>
      <w:proofErr w:type="spellEnd"/>
      <w:r w:rsidRPr="00505E6A">
        <w:t xml:space="preserve"> </w:t>
      </w:r>
      <w:proofErr w:type="spellStart"/>
      <w:r w:rsidRPr="00505E6A">
        <w:t>element</w:t>
      </w:r>
      <w:proofErr w:type="spellEnd"/>
      <w:r w:rsidRPr="00505E6A">
        <w:t xml:space="preserve"> </w:t>
      </w:r>
      <w:proofErr w:type="spellStart"/>
      <w:r w:rsidRPr="00505E6A">
        <w:t>holds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about</w:t>
      </w:r>
      <w:proofErr w:type="spellEnd"/>
      <w:r w:rsidRPr="00505E6A">
        <w:t xml:space="preserve"> a </w:t>
      </w:r>
      <w:proofErr w:type="spellStart"/>
      <w:r w:rsidRPr="00505E6A">
        <w:t>product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>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product’s</w:t>
      </w:r>
      <w:proofErr w:type="spellEnd"/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a </w:t>
      </w:r>
      <w:proofErr w:type="spellStart"/>
      <w:r w:rsidRPr="00505E6A">
        <w:rPr>
          <w:b/>
        </w:rPr>
        <w:t>string</w:t>
      </w:r>
      <w:proofErr w:type="spellEnd"/>
      <w:r w:rsidRPr="00505E6A">
        <w:t xml:space="preserve">, </w:t>
      </w:r>
      <w:proofErr w:type="spellStart"/>
      <w:r w:rsidRPr="00505E6A">
        <w:t>which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always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start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with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capital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letter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</w:rPr>
        <w:t xml:space="preserve">a </w:t>
      </w:r>
      <w:proofErr w:type="spellStart"/>
      <w:r w:rsidRPr="00505E6A">
        <w:rPr>
          <w:b/>
        </w:rPr>
        <w:t>number</w:t>
      </w:r>
      <w:proofErr w:type="spellEnd"/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can</w:t>
      </w:r>
      <w:proofErr w:type="spellEnd"/>
      <w:r w:rsidRPr="00505E6A">
        <w:t xml:space="preserve"> </w:t>
      </w:r>
      <w:proofErr w:type="spellStart"/>
      <w:r w:rsidRPr="00505E6A">
        <w:t>safely</w:t>
      </w:r>
      <w:proofErr w:type="spellEnd"/>
      <w:r w:rsidRPr="00505E6A">
        <w:t xml:space="preserve"> </w:t>
      </w:r>
      <w:proofErr w:type="spellStart"/>
      <w:r w:rsidRPr="00505E6A">
        <w:t>assume</w:t>
      </w:r>
      <w:proofErr w:type="spellEnd"/>
      <w:r w:rsidRPr="00505E6A">
        <w:t xml:space="preserve"> </w:t>
      </w:r>
      <w:proofErr w:type="spellStart"/>
      <w:r w:rsidRPr="00505E6A">
        <w:t>there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  <w:noProof/>
        </w:rPr>
        <w:t xml:space="preserve">NO </w:t>
      </w:r>
      <w:proofErr w:type="spellStart"/>
      <w:r w:rsidRPr="00505E6A">
        <w:rPr>
          <w:b/>
        </w:rPr>
        <w:t>duplicate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comparison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alphabetical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case-insensitive</w:t>
      </w:r>
      <w:proofErr w:type="spellEnd"/>
      <w:r w:rsidRPr="00505E6A">
        <w:t>.</w:t>
      </w:r>
    </w:p>
    <w:p w14:paraId="7D96296A" w14:textId="77777777" w:rsidR="00B0289D" w:rsidRPr="00505E6A" w:rsidRDefault="00B0289D" w:rsidP="00B0289D"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output</w:t>
      </w:r>
      <w:proofErr w:type="spellEnd"/>
      <w:r w:rsidRPr="00505E6A">
        <w:rPr>
          <w:b/>
        </w:rPr>
        <w:t>,</w:t>
      </w:r>
      <w:r w:rsidRPr="00505E6A">
        <w:t xml:space="preserve">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print</w:t>
      </w:r>
      <w:proofErr w:type="spellEnd"/>
      <w:r w:rsidRPr="00505E6A">
        <w:t xml:space="preserve"> </w:t>
      </w:r>
      <w:proofErr w:type="spellStart"/>
      <w:r w:rsidRPr="00505E6A">
        <w:t>all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a </w:t>
      </w:r>
      <w:proofErr w:type="spellStart"/>
      <w:r w:rsidRPr="00505E6A">
        <w:t>specified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 xml:space="preserve">. </w:t>
      </w:r>
      <w:proofErr w:type="spellStart"/>
      <w:r w:rsidRPr="00505E6A">
        <w:t>They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ordered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exactly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specified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above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divided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into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groups</w:t>
      </w:r>
      <w:proofErr w:type="spellEnd"/>
      <w:r w:rsidRPr="00505E6A">
        <w:t xml:space="preserve">, </w:t>
      </w:r>
      <w:proofErr w:type="spellStart"/>
      <w:r w:rsidRPr="00505E6A">
        <w:t>by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printed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after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>
        <w:t>,</w:t>
      </w:r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printed</w:t>
      </w:r>
      <w:proofErr w:type="spellEnd"/>
      <w:r w:rsidRPr="00505E6A">
        <w:t xml:space="preserve"> </w:t>
      </w:r>
      <w:proofErr w:type="spellStart"/>
      <w:r w:rsidRPr="00505E6A">
        <w:t>with</w:t>
      </w:r>
      <w:proofErr w:type="spellEnd"/>
      <w:r w:rsidRPr="00505E6A">
        <w:t xml:space="preserve"> </w:t>
      </w:r>
      <w:r w:rsidRPr="00505E6A">
        <w:rPr>
          <w:b/>
        </w:rPr>
        <w:t xml:space="preserve">2 </w:t>
      </w:r>
      <w:proofErr w:type="spellStart"/>
      <w:r w:rsidRPr="00505E6A">
        <w:rPr>
          <w:b/>
        </w:rPr>
        <w:t>spaces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before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t xml:space="preserve">.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more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check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examples</w:t>
      </w:r>
      <w:proofErr w:type="spellEnd"/>
      <w:r w:rsidRPr="00505E6A">
        <w:t>.</w:t>
      </w:r>
    </w:p>
    <w:p w14:paraId="04BFCAC9" w14:textId="77777777" w:rsidR="00B0289D" w:rsidRPr="00505E6A" w:rsidRDefault="00B0289D" w:rsidP="00B0289D">
      <w:pPr>
        <w:pStyle w:val="Heading3"/>
      </w:pPr>
      <w:proofErr w:type="spellStart"/>
      <w:r w:rsidRPr="00505E6A">
        <w:t>Examples</w:t>
      </w:r>
      <w:proofErr w:type="spellEnd"/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25A637A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'Appricot : 20.4',</w:t>
            </w:r>
          </w:p>
          <w:p w14:paraId="74B22F59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'Fridge : 1500',</w:t>
            </w:r>
          </w:p>
          <w:p w14:paraId="72CF6B2E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'TV : 1499',</w:t>
            </w:r>
          </w:p>
          <w:p w14:paraId="1A4FBBA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'Deodorant : 10',</w:t>
            </w:r>
          </w:p>
          <w:p w14:paraId="7FDF87F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'Boiler : 300',</w:t>
            </w:r>
          </w:p>
          <w:p w14:paraId="3D708180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'Apple : 1.25',</w:t>
            </w:r>
          </w:p>
          <w:p w14:paraId="2024D2C2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'Anti-Bug Spray : 15',</w:t>
            </w:r>
          </w:p>
          <w:p w14:paraId="3FB62C5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'T-Shirt : 10'</w:t>
            </w:r>
          </w:p>
          <w:p w14:paraId="4AD0444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sz w:val="22"/>
                <w:szCs w:val="22"/>
              </w:rPr>
              <w:t>]</w:t>
            </w:r>
          </w:p>
          <w:p w14:paraId="32D8FC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3B0F58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</w:t>
            </w:r>
          </w:p>
          <w:p w14:paraId="0D0159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Anti-Bug Spray: 15</w:t>
            </w:r>
          </w:p>
          <w:p w14:paraId="07DCF77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Apple: 1.25</w:t>
            </w:r>
          </w:p>
          <w:p w14:paraId="430D519D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Appricot: 20.4</w:t>
            </w:r>
          </w:p>
          <w:p w14:paraId="7100CA46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</w:t>
            </w:r>
          </w:p>
          <w:p w14:paraId="465CE24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Boiler: 300</w:t>
            </w:r>
          </w:p>
          <w:p w14:paraId="7460B72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</w:t>
            </w:r>
          </w:p>
          <w:p w14:paraId="3D5EF6FC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Deodorant: 10</w:t>
            </w:r>
          </w:p>
          <w:p w14:paraId="7F35F4CA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</w:t>
            </w:r>
          </w:p>
          <w:p w14:paraId="53FCE204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Fridge: 1500</w:t>
            </w:r>
          </w:p>
          <w:p w14:paraId="27779E6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</w:t>
            </w:r>
          </w:p>
          <w:p w14:paraId="3303AA6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T-Shirt: 10</w:t>
            </w:r>
          </w:p>
          <w:p w14:paraId="2EAE2AD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41DA6E1B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'Omlet : 5.4',</w:t>
            </w:r>
          </w:p>
          <w:p w14:paraId="73BEE7C8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'Shirt : 15',</w:t>
            </w:r>
          </w:p>
          <w:p w14:paraId="7DCEEC06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'Cake : 59'</w:t>
            </w:r>
          </w:p>
          <w:p w14:paraId="06419280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C</w:t>
            </w:r>
          </w:p>
          <w:p w14:paraId="731094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Cake: 59</w:t>
            </w:r>
          </w:p>
          <w:p w14:paraId="5E2BF66B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O</w:t>
            </w:r>
          </w:p>
          <w:p w14:paraId="579944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Omlet: 5.4</w:t>
            </w:r>
          </w:p>
          <w:p w14:paraId="2DEF90C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S</w:t>
            </w:r>
          </w:p>
          <w:p w14:paraId="5A930F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proofErr w:type="spellStart"/>
      <w:r w:rsidRPr="00E96358">
        <w:t>Create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class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Laptop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has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following</w:t>
      </w:r>
      <w:proofErr w:type="spellEnd"/>
      <w:r w:rsidRPr="00E96358">
        <w:t xml:space="preserve"> </w:t>
      </w:r>
      <w:proofErr w:type="spellStart"/>
      <w:r w:rsidRPr="00E96358">
        <w:t>properties</w:t>
      </w:r>
      <w:proofErr w:type="spellEnd"/>
      <w:r w:rsidRPr="00E96358">
        <w:t>:</w:t>
      </w:r>
    </w:p>
    <w:p w14:paraId="3BCB32C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>:</w:t>
      </w:r>
    </w:p>
    <w:p w14:paraId="7D675C72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01527A0E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</w:p>
    <w:p w14:paraId="54210948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126DF0B8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false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default</w:t>
      </w:r>
      <w:proofErr w:type="spellEnd"/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returns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JSON</w:t>
      </w:r>
    </w:p>
    <w:p w14:paraId="0F80B5EA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time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laptop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is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turned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on</w:t>
      </w:r>
      <w:proofErr w:type="spellEnd"/>
      <w:r w:rsidRPr="000524C5">
        <w:rPr>
          <w:b/>
        </w:rPr>
        <w:t>/</w:t>
      </w:r>
      <w:proofErr w:type="spellStart"/>
      <w:r w:rsidRPr="000524C5">
        <w:rPr>
          <w:b/>
        </w:rPr>
        <w:t>off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quality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decreases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by</w:t>
      </w:r>
      <w:proofErr w:type="spellEnd"/>
      <w:r w:rsidRPr="000524C5">
        <w:rPr>
          <w:b/>
        </w:rPr>
        <w:t xml:space="preserve">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constructor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info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quality</w:t>
      </w:r>
      <w:proofErr w:type="spellEnd"/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Heading3"/>
      </w:pPr>
      <w:proofErr w:type="spellStart"/>
      <w:r w:rsidRPr="00E96358">
        <w:t>Examples</w:t>
      </w:r>
      <w:proofErr w:type="spellEnd"/>
    </w:p>
    <w:p w14:paraId="4D274335" w14:textId="77777777" w:rsidR="00B0289D" w:rsidRPr="00E96358" w:rsidRDefault="00B0289D" w:rsidP="00B0289D">
      <w:proofErr w:type="spellStart"/>
      <w:r w:rsidRPr="00E96358">
        <w:t>Test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class</w:t>
      </w:r>
      <w:proofErr w:type="spellEnd"/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"Dell", age: 2, brand: "XPS"}</w:t>
            </w:r>
          </w:p>
          <w:p w14:paraId="5501873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36AC789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19AC9C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A3C26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70912D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console.log(laptop.quality)</w:t>
            </w:r>
          </w:p>
          <w:p w14:paraId="0C78D3C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2619E1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  <w:p w14:paraId="45F98F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cstheme="minorHAnsi"/>
                <w:sz w:val="22"/>
                <w:szCs w:val="22"/>
              </w:rPr>
              <w:t xml:space="preserve">  </w:t>
            </w:r>
          </w:p>
          <w:p w14:paraId="3A25B60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{"producer":"Dell","age":2,"brand":"XPS"}</w:t>
            </w:r>
          </w:p>
          <w:p w14:paraId="53C5247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8</w:t>
            </w:r>
          </w:p>
          <w:p w14:paraId="4D143DE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true</w:t>
            </w:r>
          </w:p>
          <w:p w14:paraId="1C986107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"Lenovo", age: 1, brand: "Legion"}</w:t>
            </w:r>
          </w:p>
          <w:p w14:paraId="018CD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133B57E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66A8E2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807730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50D4C03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laptop.turnOn()</w:t>
            </w:r>
          </w:p>
          <w:p w14:paraId="0CDDD9F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35FF9B1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lastRenderedPageBreak/>
              <w:t>{"producer":"Lenovo","age":1,"brand":"Legion"}</w:t>
            </w:r>
          </w:p>
          <w:p w14:paraId="434413BB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theme="minorHAnsi"/>
                <w:sz w:val="22"/>
                <w:szCs w:val="22"/>
              </w:rPr>
              <w:t>false</w:t>
            </w:r>
            <w:proofErr w:type="spellEnd"/>
          </w:p>
        </w:tc>
      </w:tr>
    </w:tbl>
    <w:p w14:paraId="0E6BB075" w14:textId="3A30DE52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>.</w:t>
      </w:r>
    </w:p>
    <w:p w14:paraId="14DA7474" w14:textId="77777777" w:rsidR="00B0289D" w:rsidRDefault="00B0289D" w:rsidP="00B0289D">
      <w:proofErr w:type="spellStart"/>
      <w:r>
        <w:t>The</w:t>
      </w:r>
      <w:proofErr w:type="spellEnd"/>
      <w:r>
        <w:t xml:space="preserve"> </w:t>
      </w:r>
      <w:proofErr w:type="spellStart"/>
      <w:r>
        <w:t>f</w:t>
      </w:r>
      <w:r w:rsidRPr="00E96358">
        <w:t>irst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0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rPr>
          <w:b/>
        </w:rPr>
        <w:t>specific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1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contain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new</w:t>
      </w:r>
      <w:r>
        <w:rPr>
          <w:b/>
        </w:rPr>
        <w:t>ly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changed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some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proofErr w:type="spellStart"/>
      <w:r w:rsidRPr="00E96358">
        <w:t>at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third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2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be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E96358">
        <w:rPr>
          <w:b/>
        </w:rPr>
        <w:t>flight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need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check</w:t>
      </w:r>
      <w:proofErr w:type="spellEnd"/>
      <w:r w:rsidRPr="00E96358">
        <w:t xml:space="preserve">. </w:t>
      </w:r>
      <w:proofErr w:type="spellStart"/>
      <w:r w:rsidRPr="00E96358">
        <w:t>When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change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statuses</w:t>
      </w:r>
      <w:proofErr w:type="spellEnd"/>
      <w:r w:rsidRPr="00E96358">
        <w:t xml:space="preserve"> </w:t>
      </w:r>
      <w:proofErr w:type="spellStart"/>
      <w:r w:rsidRPr="00E96358">
        <w:t>depends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information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given</w:t>
      </w:r>
      <w:proofErr w:type="spellEnd"/>
      <w:r w:rsidRPr="00E96358">
        <w:t xml:space="preserve"> </w:t>
      </w:r>
      <w:proofErr w:type="spellStart"/>
      <w:r w:rsidRPr="00E96358">
        <w:t>status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ListParagraph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proofErr w:type="spellStart"/>
      <w:r>
        <w:rPr>
          <w:rStyle w:val="jlqj4b"/>
        </w:rPr>
        <w:t>to</w:t>
      </w:r>
      <w:proofErr w:type="spellEnd"/>
      <w:r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ListParagraph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Heading3"/>
      </w:pPr>
      <w:proofErr w:type="spellStart"/>
      <w:r w:rsidRPr="00E96358">
        <w:t>Examples</w:t>
      </w:r>
      <w:proofErr w:type="spellEnd"/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62247CA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2CCED6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1606EEE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23089D1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1C7F4E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5AF45C5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6B878A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49E713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0E51AC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3040297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2884964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0185CA8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4B87C3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'SK430 Cancelled'],</w:t>
            </w:r>
          </w:p>
          <w:p w14:paraId="3482CAB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['Cancelled']</w:t>
            </w:r>
          </w:p>
          <w:p w14:paraId="18A68C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'Alabama', Status: 'Cancelled' }</w:t>
            </w:r>
          </w:p>
          <w:p w14:paraId="2FFB3FE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'California', Status: 'Cancelled' }</w:t>
            </w:r>
          </w:p>
          <w:p w14:paraId="54CEB4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'Texas', Status: 'Cancelled' }</w:t>
            </w:r>
          </w:p>
          <w:p w14:paraId="18E395A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25B347E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69D9557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51B057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7522357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3C69E73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45D8838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1E3B65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67BC6D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2D1960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7D766E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4369CAA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4C91781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3B9B0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'SK330 Cancelled'],</w:t>
            </w:r>
          </w:p>
          <w:p w14:paraId="05B5E3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['Ready to fly']</w:t>
            </w:r>
          </w:p>
          <w:p w14:paraId="2DD89DF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{ Destination: 'Delaware', Status: 'Ready to fly' }</w:t>
            </w:r>
          </w:p>
          <w:p w14:paraId="78ACE8C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'Oregon', Status: 'Ready to fly' }</w:t>
            </w:r>
          </w:p>
          <w:p w14:paraId="1C6AA52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'Las Vegas', Status: 'Ready to fly' }</w:t>
            </w:r>
          </w:p>
          <w:p w14:paraId="424ED6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'Ohio', Status: 'Ready to fly' }</w:t>
            </w:r>
          </w:p>
          <w:p w14:paraId="65843CAE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{ Destination: 'New York', Status: 'Ready to fly' }</w:t>
            </w:r>
          </w:p>
          <w:p w14:paraId="1D18C47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'Illinois', Status: 'Ready to fly' }</w:t>
            </w:r>
          </w:p>
          <w:p w14:paraId="5A34E5B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problem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arrange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secretary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principal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process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a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t>before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hits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 w:rsidRPr="00E96358">
        <w:t xml:space="preserve"> a </w:t>
      </w:r>
      <w:proofErr w:type="spellStart"/>
      <w:r w:rsidRPr="00E96358">
        <w:t>draft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list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but</w:t>
      </w:r>
      <w:proofErr w:type="spellEnd"/>
      <w:r w:rsidRPr="00E96358">
        <w:t xml:space="preserve"> </w:t>
      </w:r>
      <w:proofErr w:type="spellStart"/>
      <w:r w:rsidRPr="00E96358">
        <w:t>mixed</w:t>
      </w:r>
      <w:proofErr w:type="spellEnd"/>
      <w:r w:rsidRPr="00E96358">
        <w:t xml:space="preserve">. </w:t>
      </w:r>
      <w:proofErr w:type="spellStart"/>
      <w:r w:rsidRPr="00E96358">
        <w:rPr>
          <w:u w:val="single"/>
        </w:rPr>
        <w:t>Keep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mind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if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student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has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lower</w:t>
      </w:r>
      <w:proofErr w:type="spellEnd"/>
      <w:r w:rsidRPr="00E96358">
        <w:rPr>
          <w:u w:val="single"/>
        </w:rPr>
        <w:t xml:space="preserve"> </w:t>
      </w:r>
      <w:proofErr w:type="spellStart"/>
      <w:r>
        <w:rPr>
          <w:u w:val="single"/>
        </w:rPr>
        <w:t>score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than</w:t>
      </w:r>
      <w:proofErr w:type="spellEnd"/>
      <w:r w:rsidRPr="00E96358">
        <w:rPr>
          <w:u w:val="single"/>
        </w:rPr>
        <w:t xml:space="preserve"> 3, </w:t>
      </w:r>
      <w:proofErr w:type="spellStart"/>
      <w:r w:rsidRPr="00E96358">
        <w:rPr>
          <w:u w:val="single"/>
        </w:rPr>
        <w:t>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does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not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go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next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class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>
        <w:t xml:space="preserve"> a </w:t>
      </w:r>
      <w:proofErr w:type="spellStart"/>
      <w:r w:rsidRPr="00E96358">
        <w:t>result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work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entire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sorted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 </w:t>
      </w:r>
      <w:proofErr w:type="spellStart"/>
      <w:r w:rsidRPr="00E96358">
        <w:t>already</w:t>
      </w:r>
      <w:proofErr w:type="spellEnd"/>
      <w:r w:rsidRPr="00E96358">
        <w:t xml:space="preserve"> </w:t>
      </w:r>
      <w:proofErr w:type="spellStart"/>
      <w:r w:rsidRPr="00E96358">
        <w:t>filled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empty</w:t>
      </w:r>
      <w:proofErr w:type="spellEnd"/>
      <w:r w:rsidRPr="00E96358">
        <w:t xml:space="preserve"> </w:t>
      </w:r>
      <w:proofErr w:type="spellStart"/>
      <w:r w:rsidRPr="00E96358">
        <w:t>row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input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 xml:space="preserve">,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containing</w:t>
      </w:r>
      <w:proofErr w:type="spellEnd"/>
      <w:r w:rsidRPr="00E96358">
        <w:t xml:space="preserve"> a </w:t>
      </w:r>
      <w:proofErr w:type="spellStart"/>
      <w:r w:rsidRPr="00E96358">
        <w:t>student's</w:t>
      </w:r>
      <w:proofErr w:type="spellEnd"/>
      <w:r w:rsidRPr="00E96358">
        <w:t xml:space="preserve"> </w:t>
      </w:r>
      <w:proofErr w:type="spellStart"/>
      <w:r w:rsidRPr="00E96358">
        <w:t>name</w:t>
      </w:r>
      <w:proofErr w:type="spellEnd"/>
      <w:r w:rsidRPr="00E96358">
        <w:t xml:space="preserve">,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year's</w:t>
      </w:r>
      <w:proofErr w:type="spellEnd"/>
      <w:r w:rsidRPr="00E96358">
        <w:t xml:space="preserve"> </w:t>
      </w:r>
      <w:proofErr w:type="spellStart"/>
      <w:r w:rsidRPr="00E96358">
        <w:t>grade</w:t>
      </w:r>
      <w:proofErr w:type="spellEnd"/>
      <w:r w:rsidRPr="00E96358">
        <w:t xml:space="preserve">,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annual</w:t>
      </w:r>
      <w:proofErr w:type="spellEnd"/>
      <w:r w:rsidRPr="00E96358">
        <w:t xml:space="preserve"> </w:t>
      </w:r>
      <w:proofErr w:type="spellStart"/>
      <w:r>
        <w:t>score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average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annual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formatted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second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decimal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point</w:t>
      </w:r>
      <w:proofErr w:type="spellEnd"/>
      <w:r w:rsidRPr="00E96358">
        <w:t>.</w:t>
      </w:r>
    </w:p>
    <w:p w14:paraId="7AD6C144" w14:textId="77777777" w:rsidR="00B0289D" w:rsidRPr="00E96358" w:rsidRDefault="00B0289D" w:rsidP="00B0289D">
      <w:pPr>
        <w:pStyle w:val="Heading3"/>
      </w:pPr>
      <w:proofErr w:type="spellStart"/>
      <w:r w:rsidRPr="00E96358">
        <w:t>Examples</w:t>
      </w:r>
      <w:proofErr w:type="spellEnd"/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55718CC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Mark, Grade: 8, Graduated with an average score: 4.75",</w:t>
            </w:r>
          </w:p>
          <w:p w14:paraId="00318EC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Ethan, Grade: 9, Graduated with an average score: 5.66",</w:t>
            </w:r>
          </w:p>
          <w:p w14:paraId="083F006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"Student name: George, Grade: 8,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Graduated with an average score: 2.83",</w:t>
            </w:r>
          </w:p>
          <w:p w14:paraId="73FFF57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Steven, Grade: 10, Graduated with an average score: 4.20",</w:t>
            </w:r>
          </w:p>
          <w:p w14:paraId="3D77DFD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Joey, Grade: 9, Graduated with an average score: 4.90",</w:t>
            </w:r>
          </w:p>
          <w:p w14:paraId="3AD2DFB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Angus, Grade: 11, Graduated with an average score: 2.90",</w:t>
            </w:r>
          </w:p>
          <w:p w14:paraId="46DE75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Bob, Grade: 11, Graduated with an average score: 5.15",</w:t>
            </w:r>
          </w:p>
          <w:p w14:paraId="5F4AFA8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Daryl, Grade: 8, Graduated with an average score: 5.95",</w:t>
            </w:r>
          </w:p>
          <w:p w14:paraId="5A79445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Bill, Grade: 9, Graduated with an average score: 6.00",</w:t>
            </w:r>
          </w:p>
          <w:p w14:paraId="7940764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Philip, Grade: 10, Graduated with an average score: 5.05",</w:t>
            </w:r>
          </w:p>
          <w:p w14:paraId="3906817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Peter, Grade: 11, Graduated with an average score: 4.88",</w:t>
            </w:r>
          </w:p>
          <w:p w14:paraId="49A1C6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Gavin, Grade: 10, Graduated with an average score: 4.00"</w:t>
            </w:r>
          </w:p>
          <w:p w14:paraId="5E3DFBD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cs="Calibri"/>
                <w:sz w:val="22"/>
                <w:szCs w:val="22"/>
              </w:rPr>
              <w:lastRenderedPageBreak/>
              <w:t xml:space="preserve">  </w:t>
            </w:r>
          </w:p>
          <w:p w14:paraId="45EC254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9 Grade</w:t>
            </w:r>
          </w:p>
          <w:p w14:paraId="0F5FBDB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Mark, Daryl</w:t>
            </w:r>
          </w:p>
          <w:p w14:paraId="66FEA91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5.35</w:t>
            </w:r>
          </w:p>
          <w:p w14:paraId="52A8CD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30EE653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10 Grade</w:t>
            </w:r>
          </w:p>
          <w:p w14:paraId="44AD9E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Ethan, Joey, Bill</w:t>
            </w:r>
          </w:p>
          <w:p w14:paraId="53B43A6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5.52</w:t>
            </w:r>
          </w:p>
          <w:p w14:paraId="4430A0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189CC62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11 Grade</w:t>
            </w:r>
          </w:p>
          <w:p w14:paraId="516AA18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Steven, Philip, Gavin</w:t>
            </w:r>
          </w:p>
          <w:p w14:paraId="02C2BBD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4.42</w:t>
            </w:r>
          </w:p>
          <w:p w14:paraId="03ABEE4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75E02FB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12 Grade</w:t>
            </w:r>
          </w:p>
          <w:p w14:paraId="3492A8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Bob, Peter</w:t>
            </w:r>
          </w:p>
          <w:p w14:paraId="795EE56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067EF7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George, Grade: 5, Graduated with an average score: 2.75',</w:t>
            </w:r>
          </w:p>
          <w:p w14:paraId="4FD944F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Alex, Grade: 9, Graduated with an average score: 3.66',</w:t>
            </w:r>
          </w:p>
          <w:p w14:paraId="5D382A0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Peter, Grade: 8, Graduated with an average score: 2.83',</w:t>
            </w:r>
          </w:p>
          <w:p w14:paraId="4EB1F8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Boby, Grade: 5, Graduated with an average score: 4.20',</w:t>
            </w:r>
          </w:p>
          <w:p w14:paraId="1C98620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John, Grade: 9, Graduated with an average score: 2.90',</w:t>
            </w:r>
          </w:p>
          <w:p w14:paraId="1CF4B01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Steven, Grade: 2, Graduated with an average score: 4.90',</w:t>
            </w:r>
          </w:p>
          <w:p w14:paraId="7213E8C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Darsy, Grade: 1, Graduated with an average score: 5.15'</w:t>
            </w:r>
          </w:p>
          <w:p w14:paraId="00D6CB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2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E09A6C4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Darsy</w:t>
            </w:r>
            <w:proofErr w:type="spellEnd"/>
          </w:p>
          <w:p w14:paraId="534FAD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5.15</w:t>
            </w:r>
          </w:p>
          <w:p w14:paraId="32B3A0D8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302E3DDC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3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907EE05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Steven</w:t>
            </w:r>
            <w:proofErr w:type="spellEnd"/>
          </w:p>
          <w:p w14:paraId="4043327F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4.90</w:t>
            </w:r>
          </w:p>
          <w:p w14:paraId="6CF5159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114936F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6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40CD785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Boby</w:t>
            </w:r>
            <w:proofErr w:type="spellEnd"/>
          </w:p>
          <w:p w14:paraId="258DA1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4.20</w:t>
            </w:r>
          </w:p>
          <w:p w14:paraId="456D2ED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08A9B7E2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10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200162A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Alex</w:t>
            </w:r>
          </w:p>
          <w:p w14:paraId="085F4AE3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3.66</w:t>
            </w:r>
          </w:p>
        </w:tc>
      </w:tr>
    </w:tbl>
    <w:p w14:paraId="0E2AF431" w14:textId="06C6CFA4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Pr="00E96358">
        <w:t>input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two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parameters</w:t>
      </w:r>
      <w:proofErr w:type="spellEnd"/>
      <w:r w:rsidRPr="00E96358">
        <w:t xml:space="preserve">: </w:t>
      </w:r>
      <w:proofErr w:type="spellStart"/>
      <w:r w:rsidRPr="00E96358">
        <w:rPr>
          <w:b/>
        </w:rPr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a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>.</w:t>
      </w:r>
    </w:p>
    <w:p w14:paraId="4AF65E73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 xml:space="preserve">.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task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fill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actions</w:t>
      </w:r>
      <w:proofErr w:type="spellEnd"/>
      <w:r w:rsidRPr="00E96358">
        <w:t xml:space="preserve"> </w:t>
      </w:r>
      <w:proofErr w:type="spellStart"/>
      <w:r w:rsidRPr="00E96358">
        <w:t>we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>.</w:t>
      </w:r>
    </w:p>
    <w:p w14:paraId="68924534" w14:textId="77777777" w:rsidR="00B0289D" w:rsidRPr="00E96358" w:rsidRDefault="00B0289D" w:rsidP="00B0289D">
      <w:proofErr w:type="spellStart"/>
      <w:r w:rsidRPr="00E96358">
        <w:lastRenderedPageBreak/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</w:t>
      </w:r>
      <w:proofErr w:type="spellEnd"/>
      <w:r w:rsidRPr="00E96358">
        <w:t xml:space="preserve"> </w:t>
      </w:r>
      <w:proofErr w:type="spellStart"/>
      <w:r w:rsidRPr="00E96358">
        <w:t>any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world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many</w:t>
      </w:r>
      <w:proofErr w:type="spellEnd"/>
      <w:r w:rsidRPr="00E96358">
        <w:t xml:space="preserve"> </w:t>
      </w:r>
      <w:proofErr w:type="spellStart"/>
      <w:r w:rsidRPr="00E96358">
        <w:t>times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like</w:t>
      </w:r>
      <w:proofErr w:type="spellEnd"/>
      <w:r w:rsidRPr="00E96358">
        <w:t xml:space="preserve">;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do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rPr>
          <w:u w:val="single"/>
        </w:rPr>
        <w:t>add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open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tabs</w:t>
      </w:r>
      <w:proofErr w:type="spellEnd"/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close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these</w:t>
      </w:r>
      <w:proofErr w:type="spellEnd"/>
      <w:r w:rsidRPr="00E96358">
        <w:t xml:space="preserve"> </w:t>
      </w:r>
      <w:proofErr w:type="spellStart"/>
      <w:r w:rsidRPr="00E96358">
        <w:t>tabs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already</w:t>
      </w:r>
      <w:proofErr w:type="spellEnd"/>
      <w:r w:rsidRPr="00E96358">
        <w:t xml:space="preserve">!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current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t>valid</w:t>
      </w:r>
      <w:proofErr w:type="spellEnd"/>
      <w:r w:rsidRPr="00E96358">
        <w:t xml:space="preserve"> </w:t>
      </w:r>
      <w:proofErr w:type="spellStart"/>
      <w:r w:rsidRPr="00E96358">
        <w:t>opened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remove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Open</w:t>
      </w:r>
      <w:proofErr w:type="spellEnd"/>
      <w:r w:rsidRPr="00E96358">
        <w:rPr>
          <w:rFonts w:ascii="Consolas" w:hAnsi="Consolas"/>
          <w:b/>
          <w:noProof/>
        </w:rPr>
        <w:t xml:space="preserve"> Tabs</w:t>
      </w:r>
      <w:r w:rsidRPr="00E96358">
        <w:t xml:space="preserve">"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Recently</w:t>
      </w:r>
      <w:proofErr w:type="spellEnd"/>
      <w:r w:rsidRPr="00E96358">
        <w:rPr>
          <w:rFonts w:ascii="Consolas" w:hAnsi="Consolas"/>
          <w:b/>
          <w:noProof/>
        </w:rPr>
        <w:t xml:space="preserve"> closed</w:t>
      </w:r>
      <w:r w:rsidRPr="00E96358">
        <w:t xml:space="preserve">", </w:t>
      </w:r>
      <w:proofErr w:type="spellStart"/>
      <w:r w:rsidRPr="00E96358">
        <w:t>otherwise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don't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anything</w:t>
      </w:r>
      <w:proofErr w:type="spellEnd"/>
      <w:r w:rsidRPr="00E96358">
        <w:rPr>
          <w:b/>
        </w:rPr>
        <w:t>!</w:t>
      </w:r>
    </w:p>
    <w:p w14:paraId="1ABFF3F0" w14:textId="77777777" w:rsidR="00B0289D" w:rsidRPr="00E96358" w:rsidRDefault="00B0289D" w:rsidP="00B0289D">
      <w:proofErr w:type="spellStart"/>
      <w:r w:rsidRPr="00E96358">
        <w:rPr>
          <w:b/>
        </w:rPr>
        <w:t>Browser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Logs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Valid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action</w:t>
      </w:r>
      <w:proofErr w:type="spellEnd"/>
      <w:r w:rsidRPr="00E96358"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did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Open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Close</w:t>
      </w:r>
      <w:proofErr w:type="spellEnd"/>
      <w:r w:rsidRPr="00E96358">
        <w:t>).</w:t>
      </w:r>
    </w:p>
    <w:p w14:paraId="50FDEFA4" w14:textId="77777777" w:rsidR="00B0289D" w:rsidRPr="00E96358" w:rsidRDefault="00B0289D" w:rsidP="00B0289D">
      <w:proofErr w:type="spellStart"/>
      <w:r>
        <w:t>There</w:t>
      </w:r>
      <w:proofErr w:type="spellEnd"/>
      <w:r w:rsidRPr="00C42BB4">
        <w:t xml:space="preserve"> </w:t>
      </w:r>
      <w:proofErr w:type="spellStart"/>
      <w:r w:rsidRPr="00C42BB4">
        <w:t>is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special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case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says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means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empty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whole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t>.</w:t>
      </w:r>
    </w:p>
    <w:p w14:paraId="38DF3BEC" w14:textId="77777777" w:rsidR="00B0289D" w:rsidRPr="00E96358" w:rsidRDefault="00B0289D" w:rsidP="00B0289D">
      <w:proofErr w:type="spellStart"/>
      <w:r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end</w:t>
      </w:r>
      <w:proofErr w:type="spellEnd"/>
      <w:r w:rsidRPr="00E96358">
        <w:t xml:space="preserve">,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731B7DAD" w14:textId="77777777" w:rsidR="00B0289D" w:rsidRPr="00E96358" w:rsidRDefault="00B0289D" w:rsidP="00B0289D">
      <w:pPr>
        <w:pStyle w:val="Heading3"/>
      </w:pPr>
      <w:proofErr w:type="spellStart"/>
      <w:r w:rsidRPr="00E96358">
        <w:t>Examples</w:t>
      </w:r>
      <w:proofErr w:type="spellEnd"/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Name":"Google Chrome","Open Tabs":["Facebook","YouTube","Google Translate"],</w:t>
            </w:r>
          </w:p>
          <w:p w14:paraId="2BDEF7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Closed":["Yahoo","Gmail"],</w:t>
            </w:r>
          </w:p>
          <w:p w14:paraId="23D1AA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["Close Facebook", "Open StackOverFlow", "Open Google"]</w:t>
            </w:r>
          </w:p>
          <w:p w14:paraId="67CF4F1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Google Chrome</w:t>
            </w:r>
          </w:p>
          <w:p w14:paraId="57BF7C9B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YouTube, Google Translate, StackOverFlow, Google</w:t>
            </w:r>
          </w:p>
          <w:p w14:paraId="681C3A72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Recently Closed: Yahoo, Gmail, Facebook</w:t>
            </w:r>
          </w:p>
          <w:p w14:paraId="1DFB1616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Name":"Mozilla Firefox",</w:t>
            </w:r>
          </w:p>
          <w:p w14:paraId="2E8122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"Open Tabs":["YouTube"],</w:t>
            </w:r>
          </w:p>
          <w:p w14:paraId="2B0B5C5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Closed":["Gmail", "Dropbox"],</w:t>
            </w:r>
          </w:p>
          <w:p w14:paraId="6DE282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Gmail", "Close Gmail", "Open Dropbox", "Open YouTube", "Close Dropbox"]},</w:t>
            </w:r>
          </w:p>
          <w:p w14:paraId="25A8A28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["Open Wikipedia", "Clear History and Cache", "Open Twitter"]</w:t>
            </w:r>
          </w:p>
          <w:p w14:paraId="51701F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Mozilla Firefox</w:t>
            </w:r>
          </w:p>
          <w:p w14:paraId="30EDFF7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Twitter</w:t>
            </w:r>
          </w:p>
          <w:p w14:paraId="356E79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Recently Closed: </w:t>
            </w:r>
          </w:p>
          <w:p w14:paraId="6A346A5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Sequences</w:t>
      </w:r>
    </w:p>
    <w:p w14:paraId="35843A31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are</w:t>
      </w:r>
      <w:proofErr w:type="spellEnd"/>
      <w:r w:rsidRPr="00E96358">
        <w:t xml:space="preserve"> </w:t>
      </w:r>
      <w:proofErr w:type="spellStart"/>
      <w:r w:rsidRPr="00E96358">
        <w:t>tasked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sequences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numbers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rPr>
          <w:b/>
        </w:rPr>
        <w:t xml:space="preserve">;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will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t>unknown</w:t>
      </w:r>
      <w:proofErr w:type="spellEnd"/>
      <w:r w:rsidRPr="00E96358">
        <w:t xml:space="preserve"> </w:t>
      </w:r>
      <w:proofErr w:type="spellStart"/>
      <w:r w:rsidRPr="00E96358">
        <w:t>amount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>,</w:t>
      </w:r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unique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duplicate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discarded</w:t>
      </w:r>
      <w:proofErr w:type="spellEnd"/>
      <w:r w:rsidRPr="00E96358">
        <w:t xml:space="preserve">).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considered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proofErr w:type="spellStart"/>
      <w:r w:rsidRPr="00E96358">
        <w:rPr>
          <w:b/>
        </w:rPr>
        <w:t>unique</w:t>
      </w:r>
      <w:proofErr w:type="spellEnd"/>
      <w:r w:rsidRPr="00E96358">
        <w:rPr>
          <w:noProof/>
        </w:rPr>
        <w:t xml:space="preserve">)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another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rPr>
          <w:b/>
        </w:rPr>
        <w:t>regardless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their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t xml:space="preserve">. </w:t>
      </w:r>
    </w:p>
    <w:p w14:paraId="2CB93D6C" w14:textId="77777777" w:rsidR="00B0289D" w:rsidRPr="00E96358" w:rsidRDefault="00B0289D" w:rsidP="00B0289D">
      <w:proofErr w:type="spellStart"/>
      <w:r w:rsidRPr="00E96358">
        <w:t>After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,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program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back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t xml:space="preserve"> </w:t>
      </w:r>
      <w:proofErr w:type="spellStart"/>
      <w:r w:rsidRPr="00E96358">
        <w:t>order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their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length</w:t>
      </w:r>
      <w:proofErr w:type="spellEnd"/>
      <w:r w:rsidRPr="00E96358">
        <w:t xml:space="preserve">,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two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same</w:t>
      </w:r>
      <w:proofErr w:type="spellEnd"/>
      <w:r w:rsidRPr="00E96358">
        <w:t xml:space="preserve"> </w:t>
      </w:r>
      <w:proofErr w:type="spellStart"/>
      <w:r w:rsidRPr="00E96358">
        <w:t>length</w:t>
      </w:r>
      <w:proofErr w:type="spellEnd"/>
      <w:r w:rsidRPr="00E96358">
        <w:t xml:space="preserve">, </w:t>
      </w:r>
      <w:proofErr w:type="spellStart"/>
      <w:r w:rsidRPr="00E96358">
        <w:t>they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being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received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.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descending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</w:t>
      </w:r>
      <w:r w:rsidRPr="00E96358">
        <w:t>ow</w:t>
      </w:r>
      <w:proofErr w:type="spellEnd"/>
      <w:r w:rsidRPr="00E96358">
        <w:t>.</w:t>
      </w:r>
    </w:p>
    <w:p w14:paraId="597626FC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 </w:t>
      </w:r>
      <w:proofErr w:type="spellStart"/>
      <w:r w:rsidRPr="00E96358">
        <w:t>comes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t xml:space="preserve"> </w:t>
      </w:r>
      <w:proofErr w:type="spellStart"/>
      <w:r w:rsidRPr="00E96358">
        <w:t>where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entry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is</w:t>
      </w:r>
      <w:proofErr w:type="spellEnd"/>
      <w:r w:rsidRPr="00E96358">
        <w:rPr>
          <w:b/>
        </w:rPr>
        <w:t xml:space="preserve"> a </w:t>
      </w:r>
      <w:r w:rsidRPr="00E96358">
        <w:rPr>
          <w:b/>
          <w:noProof/>
        </w:rPr>
        <w:t xml:space="preserve">JSON </w:t>
      </w:r>
      <w:proofErr w:type="spellStart"/>
      <w:r w:rsidRPr="00E96358">
        <w:rPr>
          <w:b/>
        </w:rPr>
        <w:t>representing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t>.</w:t>
      </w:r>
    </w:p>
    <w:p w14:paraId="24C267B7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output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console</w:t>
      </w:r>
      <w:proofErr w:type="spellEnd"/>
      <w:r w:rsidRPr="00E96358">
        <w:t xml:space="preserve"> -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a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line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above-</w:t>
      </w:r>
      <w:r w:rsidRPr="00E96358">
        <w:t>mentioned</w:t>
      </w:r>
      <w:proofErr w:type="spellEnd"/>
      <w:r w:rsidRPr="00E96358">
        <w:t xml:space="preserve"> </w:t>
      </w:r>
      <w:proofErr w:type="spellStart"/>
      <w:r w:rsidRPr="00E96358">
        <w:t>ordering</w:t>
      </w:r>
      <w:proofErr w:type="spellEnd"/>
      <w:r w:rsidRPr="00E96358">
        <w:t>.</w:t>
      </w:r>
    </w:p>
    <w:p w14:paraId="5111ACF9" w14:textId="77777777" w:rsidR="00B0289D" w:rsidRPr="00E96358" w:rsidRDefault="00B0289D" w:rsidP="00B0289D">
      <w:pPr>
        <w:pStyle w:val="Heading3"/>
      </w:pPr>
      <w:proofErr w:type="spellStart"/>
      <w:r w:rsidRPr="00E96358">
        <w:t>Examples</w:t>
      </w:r>
      <w:proofErr w:type="spellEnd"/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["[-3, -2, -1, 0, 1, 2, 3, 4]",</w:t>
            </w:r>
          </w:p>
          <w:p w14:paraId="598BED2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"[10, 1, -17, 0, 2, 13]",</w:t>
            </w:r>
          </w:p>
          <w:p w14:paraId="6816240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[13, 10, 2, 1, 0, -17]</w:t>
            </w:r>
          </w:p>
          <w:p w14:paraId="6512D1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["[7.14, 7.180, 7.339, 80.099]",</w:t>
            </w:r>
          </w:p>
          <w:p w14:paraId="3288DA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80.0990, 7.140000, 7.18]",</w:t>
            </w:r>
          </w:p>
          <w:p w14:paraId="473B32F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Heading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EC7593" w14:paraId="6F65ED49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Heading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653357" w14:paraId="311BCD0A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'Juard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13F7A8AE" w:rsidR="00653357" w:rsidRDefault="000C48A8" w:rsidP="00A12F1E">
      <w:pPr>
        <w:pStyle w:val="Heading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522"/>
      </w:tblGrid>
      <w:tr w:rsidR="00684A36" w14:paraId="543958E7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'uSeR4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Heading2"/>
        <w:numPr>
          <w:ilvl w:val="0"/>
          <w:numId w:val="17"/>
        </w:numPr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4000"/>
      </w:tblGrid>
      <w:tr w:rsidR="00453752" w14:paraId="7ACAE0BD" w14:textId="77777777" w:rsidTr="00A12F1E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 xml:space="preserve">, 'Name of Earth: Jo Bell, sci-fi', 'Pilots of Stone: Brook Jay, 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Heading2"/>
        <w:numPr>
          <w:ilvl w:val="0"/>
          <w:numId w:val="17"/>
        </w:numPr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252A" w14:paraId="7A34C45E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EB173" w14:textId="77777777" w:rsidR="00283766" w:rsidRDefault="00283766" w:rsidP="00053EF9">
      <w:pPr>
        <w:spacing w:after="0" w:line="240" w:lineRule="auto"/>
      </w:pPr>
      <w:r>
        <w:separator/>
      </w:r>
    </w:p>
  </w:endnote>
  <w:endnote w:type="continuationSeparator" w:id="0">
    <w:p w14:paraId="353ED4B3" w14:textId="77777777" w:rsidR="00283766" w:rsidRDefault="00283766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83F05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46358EED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4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46358EED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54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54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01954" w14:textId="77777777" w:rsidR="00283766" w:rsidRDefault="00283766" w:rsidP="00053EF9">
      <w:pPr>
        <w:spacing w:after="0" w:line="240" w:lineRule="auto"/>
      </w:pPr>
      <w:r>
        <w:separator/>
      </w:r>
    </w:p>
  </w:footnote>
  <w:footnote w:type="continuationSeparator" w:id="0">
    <w:p w14:paraId="5A0B6156" w14:textId="77777777" w:rsidR="00283766" w:rsidRDefault="00283766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9593">
    <w:abstractNumId w:val="3"/>
  </w:num>
  <w:num w:numId="2" w16cid:durableId="1882009814">
    <w:abstractNumId w:val="12"/>
  </w:num>
  <w:num w:numId="3" w16cid:durableId="1628003233">
    <w:abstractNumId w:val="8"/>
  </w:num>
  <w:num w:numId="4" w16cid:durableId="1759211636">
    <w:abstractNumId w:val="14"/>
  </w:num>
  <w:num w:numId="5" w16cid:durableId="637420204">
    <w:abstractNumId w:val="7"/>
  </w:num>
  <w:num w:numId="6" w16cid:durableId="52239357">
    <w:abstractNumId w:val="19"/>
  </w:num>
  <w:num w:numId="7" w16cid:durableId="1008992465">
    <w:abstractNumId w:val="21"/>
  </w:num>
  <w:num w:numId="8" w16cid:durableId="1297103168">
    <w:abstractNumId w:val="9"/>
  </w:num>
  <w:num w:numId="9" w16cid:durableId="1682856252">
    <w:abstractNumId w:val="10"/>
  </w:num>
  <w:num w:numId="10" w16cid:durableId="1455372164">
    <w:abstractNumId w:val="6"/>
  </w:num>
  <w:num w:numId="11" w16cid:durableId="1437367529">
    <w:abstractNumId w:val="5"/>
  </w:num>
  <w:num w:numId="12" w16cid:durableId="1078869552">
    <w:abstractNumId w:val="16"/>
  </w:num>
  <w:num w:numId="13" w16cid:durableId="792285677">
    <w:abstractNumId w:val="22"/>
  </w:num>
  <w:num w:numId="14" w16cid:durableId="1109928023">
    <w:abstractNumId w:val="18"/>
  </w:num>
  <w:num w:numId="15" w16cid:durableId="1055541747">
    <w:abstractNumId w:val="15"/>
  </w:num>
  <w:num w:numId="16" w16cid:durableId="791628399">
    <w:abstractNumId w:val="1"/>
  </w:num>
  <w:num w:numId="17" w16cid:durableId="2029023129">
    <w:abstractNumId w:val="17"/>
  </w:num>
  <w:num w:numId="18" w16cid:durableId="951126676">
    <w:abstractNumId w:val="13"/>
  </w:num>
  <w:num w:numId="19" w16cid:durableId="610088335">
    <w:abstractNumId w:val="13"/>
    <w:lvlOverride w:ilvl="0">
      <w:startOverride w:val="3"/>
    </w:lvlOverride>
  </w:num>
  <w:num w:numId="20" w16cid:durableId="1263758863">
    <w:abstractNumId w:val="11"/>
  </w:num>
  <w:num w:numId="21" w16cid:durableId="2119789556">
    <w:abstractNumId w:val="0"/>
  </w:num>
  <w:num w:numId="22" w16cid:durableId="819152643">
    <w:abstractNumId w:val="4"/>
  </w:num>
  <w:num w:numId="23" w16cid:durableId="103809360">
    <w:abstractNumId w:val="20"/>
  </w:num>
  <w:num w:numId="24" w16cid:durableId="998460515">
    <w:abstractNumId w:val="2"/>
  </w:num>
  <w:num w:numId="25" w16cid:durableId="129918733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zEwMzM2AmJjMyUdpeDU4uLM/DyQApNaAI0nZ7o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1945"/>
    <w:rsid w:val="000C48A8"/>
    <w:rsid w:val="001174C3"/>
    <w:rsid w:val="001409F3"/>
    <w:rsid w:val="00143B1A"/>
    <w:rsid w:val="00144BDB"/>
    <w:rsid w:val="00187BB0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3766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0F5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12F1E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7354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A5854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6B6C0A-4DBC-41A3-9ACA-AA0F9F848A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129</TotalTime>
  <Pages>11</Pages>
  <Words>3265</Words>
  <Characters>18614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Grigor6740</cp:lastModifiedBy>
  <cp:revision>2</cp:revision>
  <cp:lastPrinted>2023-05-04T06:12:00Z</cp:lastPrinted>
  <dcterms:created xsi:type="dcterms:W3CDTF">2024-03-30T22:50:00Z</dcterms:created>
  <dcterms:modified xsi:type="dcterms:W3CDTF">2024-03-30T22:50:00Z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